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67BA5" w:rsidR="00B67BA5" w:rsidP="249D6475" w:rsidRDefault="249D6475" w14:paraId="08F0FA41" w14:textId="363EC8CC">
      <w:pPr>
        <w:pBdr>
          <w:bottom w:val="single" w:color="auto" w:sz="6" w:space="1"/>
        </w:pBdr>
        <w:tabs>
          <w:tab w:val="left" w:pos="990"/>
        </w:tabs>
        <w:rPr>
          <w:color w:val="000000" w:themeColor="text1"/>
          <w:sz w:val="36"/>
          <w:szCs w:val="36"/>
        </w:rPr>
      </w:pPr>
      <w:r w:rsidRPr="249D6475">
        <w:rPr>
          <w:sz w:val="32"/>
          <w:szCs w:val="32"/>
        </w:rPr>
        <w:t xml:space="preserve">Portfolio of </w:t>
      </w:r>
      <w:r w:rsidRPr="249D6475">
        <w:rPr>
          <w:color w:val="000000" w:themeColor="text1"/>
          <w:sz w:val="36"/>
          <w:szCs w:val="36"/>
        </w:rPr>
        <w:t>vasanth</w:t>
      </w:r>
    </w:p>
    <w:p w:rsidR="00B67BA5" w:rsidP="00B67BA5" w:rsidRDefault="00B67BA5" w14:paraId="1FBD4856" w14:textId="77777777">
      <w:pPr>
        <w:tabs>
          <w:tab w:val="left" w:pos="990"/>
        </w:tabs>
        <w:rPr>
          <w:sz w:val="32"/>
          <w:szCs w:val="32"/>
        </w:rPr>
      </w:pPr>
    </w:p>
    <w:p w:rsidRPr="00B67BA5" w:rsidR="00B67BA5" w:rsidP="00B67BA5" w:rsidRDefault="00B67BA5" w14:paraId="3B8CD1FA" w14:textId="77777777">
      <w:pPr>
        <w:tabs>
          <w:tab w:val="left" w:pos="990"/>
        </w:tabs>
        <w:rPr>
          <w:sz w:val="32"/>
          <w:szCs w:val="32"/>
        </w:rPr>
      </w:pPr>
    </w:p>
    <w:p w:rsidRPr="00B67BA5" w:rsidR="00B67BA5" w:rsidP="00B67BA5" w:rsidRDefault="00B67BA5" w14:paraId="24602948" w14:textId="77777777">
      <w:pPr>
        <w:tabs>
          <w:tab w:val="left" w:pos="990"/>
        </w:tabs>
        <w:rPr>
          <w:sz w:val="32"/>
          <w:szCs w:val="32"/>
        </w:rPr>
      </w:pPr>
      <w:r w:rsidRPr="00B67BA5">
        <w:rPr>
          <w:sz w:val="40"/>
          <w:szCs w:val="40"/>
        </w:rPr>
        <w:t>Title</w:t>
      </w:r>
      <w:r w:rsidRPr="00B67BA5">
        <w:rPr>
          <w:sz w:val="32"/>
          <w:szCs w:val="32"/>
        </w:rPr>
        <w:t>: Electrical Engineering Student &amp; Web Developer</w:t>
      </w:r>
    </w:p>
    <w:p w:rsidRPr="00B67BA5" w:rsidR="00B67BA5" w:rsidP="00B67BA5" w:rsidRDefault="00B67BA5" w14:paraId="181C713F" w14:textId="77777777">
      <w:pPr>
        <w:tabs>
          <w:tab w:val="left" w:pos="990"/>
        </w:tabs>
        <w:rPr>
          <w:sz w:val="32"/>
          <w:szCs w:val="32"/>
        </w:rPr>
      </w:pPr>
    </w:p>
    <w:p w:rsidR="00B67BA5" w:rsidP="00B67BA5" w:rsidRDefault="00B67BA5" w14:paraId="1631394F" w14:textId="77777777">
      <w:pPr>
        <w:tabs>
          <w:tab w:val="left" w:pos="990"/>
        </w:tabs>
        <w:rPr>
          <w:sz w:val="32"/>
          <w:szCs w:val="32"/>
        </w:rPr>
      </w:pPr>
    </w:p>
    <w:p w:rsidRPr="00B67BA5" w:rsidR="00B67BA5" w:rsidP="00B67BA5" w:rsidRDefault="00B67BA5" w14:paraId="797040BF" w14:textId="77777777">
      <w:pPr>
        <w:tabs>
          <w:tab w:val="left" w:pos="990"/>
        </w:tabs>
        <w:rPr>
          <w:sz w:val="40"/>
          <w:szCs w:val="40"/>
        </w:rPr>
      </w:pPr>
      <w:r w:rsidRPr="00B67BA5">
        <w:rPr>
          <w:sz w:val="40"/>
          <w:szCs w:val="40"/>
        </w:rPr>
        <w:t>About Me:</w:t>
      </w:r>
    </w:p>
    <w:p w:rsidRPr="00B67BA5" w:rsidR="00B67BA5" w:rsidP="00B67BA5" w:rsidRDefault="00B67BA5" w14:paraId="6270D04D" w14:textId="77777777">
      <w:pPr>
        <w:tabs>
          <w:tab w:val="left" w:pos="990"/>
        </w:tabs>
        <w:rPr>
          <w:sz w:val="32"/>
          <w:szCs w:val="32"/>
        </w:rPr>
      </w:pPr>
      <w:r w:rsidRPr="00B67BA5">
        <w:rPr>
          <w:sz w:val="32"/>
          <w:szCs w:val="32"/>
        </w:rPr>
        <w:t xml:space="preserve"> - Passionate about electrical engineering and web development.</w:t>
      </w:r>
    </w:p>
    <w:p w:rsidRPr="00B67BA5" w:rsidR="00B67BA5" w:rsidP="00B67BA5" w:rsidRDefault="00B67BA5" w14:paraId="1CF40FFD" w14:textId="77777777">
      <w:pPr>
        <w:tabs>
          <w:tab w:val="left" w:pos="990"/>
        </w:tabs>
        <w:rPr>
          <w:sz w:val="32"/>
          <w:szCs w:val="32"/>
        </w:rPr>
      </w:pPr>
      <w:r w:rsidRPr="00B67BA5">
        <w:rPr>
          <w:sz w:val="32"/>
          <w:szCs w:val="32"/>
        </w:rPr>
        <w:t xml:space="preserve"> - Skills: JavaScript, Arduino C++, HTML, CSS.</w:t>
      </w:r>
    </w:p>
    <w:p w:rsidRPr="00B67BA5" w:rsidR="00B67BA5" w:rsidP="00B67BA5" w:rsidRDefault="00B67BA5" w14:paraId="5A16139B" w14:textId="77777777">
      <w:pPr>
        <w:tabs>
          <w:tab w:val="left" w:pos="990"/>
        </w:tabs>
        <w:rPr>
          <w:sz w:val="32"/>
          <w:szCs w:val="32"/>
        </w:rPr>
      </w:pPr>
    </w:p>
    <w:p w:rsidR="00B67BA5" w:rsidP="00B67BA5" w:rsidRDefault="00B67BA5" w14:paraId="1BFB1214" w14:textId="77777777">
      <w:pPr>
        <w:tabs>
          <w:tab w:val="left" w:pos="990"/>
        </w:tabs>
        <w:rPr>
          <w:sz w:val="32"/>
          <w:szCs w:val="32"/>
        </w:rPr>
      </w:pPr>
    </w:p>
    <w:p w:rsidRPr="00B67BA5" w:rsidR="00B67BA5" w:rsidP="00B67BA5" w:rsidRDefault="00B67BA5" w14:paraId="09F14AE8" w14:textId="77777777">
      <w:pPr>
        <w:tabs>
          <w:tab w:val="left" w:pos="990"/>
        </w:tabs>
        <w:rPr>
          <w:sz w:val="40"/>
          <w:szCs w:val="40"/>
        </w:rPr>
      </w:pPr>
      <w:r w:rsidRPr="00B67BA5">
        <w:rPr>
          <w:sz w:val="40"/>
          <w:szCs w:val="40"/>
        </w:rPr>
        <w:t>Projects:</w:t>
      </w:r>
    </w:p>
    <w:p w:rsidRPr="00B67BA5" w:rsidR="00B67BA5" w:rsidP="00B67BA5" w:rsidRDefault="00B67BA5" w14:paraId="08D35E42" w14:textId="77777777">
      <w:pPr>
        <w:tabs>
          <w:tab w:val="left" w:pos="990"/>
        </w:tabs>
        <w:rPr>
          <w:sz w:val="32"/>
          <w:szCs w:val="32"/>
        </w:rPr>
      </w:pPr>
      <w:r w:rsidRPr="00B67BA5">
        <w:rPr>
          <w:sz w:val="32"/>
          <w:szCs w:val="32"/>
        </w:rPr>
        <w:t>1. Personal Website - Developed a responsive portfolio using HTML, CSS, and JavaScript.</w:t>
      </w:r>
    </w:p>
    <w:p w:rsidRPr="00B67BA5" w:rsidR="00B67BA5" w:rsidP="00B67BA5" w:rsidRDefault="00B67BA5" w14:paraId="2FD3B164" w14:textId="77777777">
      <w:pPr>
        <w:tabs>
          <w:tab w:val="left" w:pos="990"/>
        </w:tabs>
        <w:rPr>
          <w:sz w:val="32"/>
          <w:szCs w:val="32"/>
        </w:rPr>
      </w:pPr>
      <w:r w:rsidRPr="00B67BA5">
        <w:rPr>
          <w:sz w:val="32"/>
          <w:szCs w:val="32"/>
        </w:rPr>
        <w:t>2. Arduino Automation - Created home automation projects.</w:t>
      </w:r>
    </w:p>
    <w:p w:rsidRPr="00B67BA5" w:rsidR="00B67BA5" w:rsidP="00B67BA5" w:rsidRDefault="00B67BA5" w14:paraId="674911A2" w14:textId="77777777">
      <w:pPr>
        <w:tabs>
          <w:tab w:val="left" w:pos="990"/>
        </w:tabs>
        <w:rPr>
          <w:sz w:val="32"/>
          <w:szCs w:val="32"/>
        </w:rPr>
      </w:pPr>
    </w:p>
    <w:p w:rsidR="00B67BA5" w:rsidP="00B67BA5" w:rsidRDefault="00B67BA5" w14:paraId="7936588D" w14:textId="77777777">
      <w:pPr>
        <w:tabs>
          <w:tab w:val="left" w:pos="990"/>
        </w:tabs>
        <w:rPr>
          <w:sz w:val="32"/>
          <w:szCs w:val="32"/>
        </w:rPr>
      </w:pPr>
    </w:p>
    <w:p w:rsidRPr="00B67BA5" w:rsidR="00B67BA5" w:rsidP="00B67BA5" w:rsidRDefault="00B67BA5" w14:paraId="34F01E39" w14:textId="77777777">
      <w:pPr>
        <w:tabs>
          <w:tab w:val="left" w:pos="990"/>
        </w:tabs>
        <w:rPr>
          <w:sz w:val="44"/>
          <w:szCs w:val="44"/>
        </w:rPr>
      </w:pPr>
      <w:r w:rsidRPr="00B67BA5">
        <w:rPr>
          <w:sz w:val="44"/>
          <w:szCs w:val="44"/>
        </w:rPr>
        <w:t>Skills:</w:t>
      </w:r>
    </w:p>
    <w:p w:rsidRPr="00B67BA5" w:rsidR="00B67BA5" w:rsidP="00B67BA5" w:rsidRDefault="00B67BA5" w14:paraId="7AC43410" w14:textId="77777777">
      <w:pPr>
        <w:tabs>
          <w:tab w:val="left" w:pos="990"/>
        </w:tabs>
        <w:rPr>
          <w:sz w:val="32"/>
          <w:szCs w:val="32"/>
        </w:rPr>
      </w:pPr>
      <w:r w:rsidRPr="00B67BA5">
        <w:rPr>
          <w:sz w:val="32"/>
          <w:szCs w:val="32"/>
        </w:rPr>
        <w:t xml:space="preserve"> - Electrical Machines, Digital Electronics, Circuit Design.</w:t>
      </w:r>
    </w:p>
    <w:p w:rsidRPr="00B67BA5" w:rsidR="00B67BA5" w:rsidP="00B67BA5" w:rsidRDefault="00B67BA5" w14:paraId="540E5554" w14:noSpellErr="1" w14:textId="5E6211F8">
      <w:pPr>
        <w:tabs>
          <w:tab w:val="left" w:pos="990"/>
        </w:tabs>
        <w:rPr>
          <w:sz w:val="32"/>
          <w:szCs w:val="32"/>
        </w:rPr>
      </w:pPr>
      <w:r w:rsidRPr="699CC6AE" w:rsidR="699CC6AE">
        <w:rPr>
          <w:sz w:val="32"/>
          <w:szCs w:val="32"/>
        </w:rPr>
        <w:t xml:space="preserve"> - Web Development: HTML, CSS, JavaScript.</w:t>
      </w:r>
    </w:p>
    <w:p w:rsidRPr="00B67BA5" w:rsidR="00B67BA5" w:rsidP="00B67BA5" w:rsidRDefault="00B67BA5" w14:paraId="44EC59BF" w14:textId="77777777">
      <w:pPr>
        <w:tabs>
          <w:tab w:val="left" w:pos="990"/>
        </w:tabs>
        <w:rPr>
          <w:sz w:val="32"/>
          <w:szCs w:val="32"/>
        </w:rPr>
      </w:pPr>
    </w:p>
    <w:p w:rsidR="00B67BA5" w:rsidP="00B67BA5" w:rsidRDefault="00B67BA5" w14:paraId="3A3BD33F" w14:textId="77777777">
      <w:pPr>
        <w:tabs>
          <w:tab w:val="left" w:pos="990"/>
        </w:tabs>
        <w:rPr>
          <w:sz w:val="32"/>
          <w:szCs w:val="32"/>
        </w:rPr>
      </w:pPr>
    </w:p>
    <w:p w:rsidRPr="00B67BA5" w:rsidR="00B67BA5" w:rsidP="00B67BA5" w:rsidRDefault="00B67BA5" w14:paraId="2423F014" w14:textId="77777777">
      <w:pPr>
        <w:tabs>
          <w:tab w:val="left" w:pos="990"/>
        </w:tabs>
        <w:rPr>
          <w:sz w:val="44"/>
          <w:szCs w:val="44"/>
        </w:rPr>
      </w:pPr>
      <w:r w:rsidRPr="00B67BA5">
        <w:rPr>
          <w:sz w:val="44"/>
          <w:szCs w:val="44"/>
        </w:rPr>
        <w:t>Contact:</w:t>
      </w:r>
    </w:p>
    <w:p w:rsidRPr="00B67BA5" w:rsidR="00B67BA5" w:rsidP="00B67BA5" w:rsidRDefault="00B67BA5" w14:paraId="11BE0117" w14:noSpellErr="1" w14:textId="20ED4A0F">
      <w:pPr>
        <w:tabs>
          <w:tab w:val="left" w:pos="990"/>
        </w:tabs>
        <w:rPr>
          <w:sz w:val="32"/>
          <w:szCs w:val="32"/>
        </w:rPr>
      </w:pPr>
      <w:r w:rsidRPr="699CC6AE" w:rsidR="699CC6AE">
        <w:rPr>
          <w:sz w:val="32"/>
          <w:szCs w:val="32"/>
        </w:rPr>
        <w:t xml:space="preserve">Email: </w:t>
      </w:r>
      <w:r w:rsidRPr="699CC6AE" w:rsidR="699CC6AE">
        <w:rPr>
          <w:sz w:val="32"/>
          <w:szCs w:val="32"/>
        </w:rPr>
        <w:t>vvasanthnr</w:t>
      </w:r>
      <w:r w:rsidRPr="699CC6AE" w:rsidR="699CC6AE">
        <w:rPr>
          <w:sz w:val="32"/>
          <w:szCs w:val="32"/>
        </w:rPr>
        <w:t>@gmail.com</w:t>
      </w:r>
    </w:p>
    <w:p w:rsidRPr="00B67BA5" w:rsidR="00F324C3" w:rsidP="00B67BA5" w:rsidRDefault="00B67BA5" w14:paraId="413C9052" w14:textId="6B9FF80F">
      <w:pPr>
        <w:tabs>
          <w:tab w:val="left" w:pos="990"/>
        </w:tabs>
      </w:pPr>
      <w:r w:rsidRPr="699CC6AE" w:rsidR="699CC6AE">
        <w:rPr>
          <w:sz w:val="32"/>
          <w:szCs w:val="32"/>
        </w:rPr>
        <w:t>LinkedIn: https://www.linkedin.com/in/vasantha-kumara-n-r-94b852356</w:t>
      </w:r>
    </w:p>
    <w:sectPr w:rsidRPr="00B67BA5" w:rsidR="00F324C3" w:rsidSect="000C45FF">
      <w:headerReference w:type="default" r:id="rId6"/>
      <w:pgSz w:w="12240" w:h="15840" w:orient="portrait"/>
      <w:pgMar w:top="720" w:right="720" w:bottom="720" w:left="720" w:header="720" w:footer="720" w:gutter="0"/>
      <w:cols w:space="720"/>
      <w:docGrid w:linePitch="360"/>
      <w:footerReference w:type="default" r:id="R96a8a6ee61e74fb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7BA5" w:rsidP="000C45FF" w:rsidRDefault="00B67BA5" w14:paraId="0E5F8F2E" w14:textId="77777777">
      <w:r>
        <w:separator/>
      </w:r>
    </w:p>
  </w:endnote>
  <w:endnote w:type="continuationSeparator" w:id="0">
    <w:p w:rsidR="00B67BA5" w:rsidP="000C45FF" w:rsidRDefault="00B67BA5" w14:paraId="608A80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0000000000000000000"/>
    <w:charset w:val="00"/>
    <w:family w:val="roman"/>
    <w:notTrueType/>
    <w:pitch w:val="default"/>
  </w:font>
  <w:font w:name="Meiryo">
    <w:altName w:val="メイリオ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99CC6AE" w:rsidTr="699CC6AE" w14:paraId="65344607">
      <w:trPr>
        <w:trHeight w:val="300"/>
      </w:trPr>
      <w:tc>
        <w:tcPr>
          <w:tcW w:w="3600" w:type="dxa"/>
          <w:tcMar/>
        </w:tcPr>
        <w:p w:rsidR="699CC6AE" w:rsidP="699CC6AE" w:rsidRDefault="699CC6AE" w14:paraId="1D7C982B" w14:textId="41E96F73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99CC6AE" w:rsidP="699CC6AE" w:rsidRDefault="699CC6AE" w14:paraId="24EA0CC6" w14:textId="567D34E9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99CC6AE" w:rsidP="699CC6AE" w:rsidRDefault="699CC6AE" w14:paraId="52BD4D5E" w14:textId="7EEF5F0F">
          <w:pPr>
            <w:pStyle w:val="Header"/>
            <w:bidi w:val="0"/>
            <w:ind w:right="-115"/>
            <w:jc w:val="right"/>
          </w:pPr>
        </w:p>
      </w:tc>
    </w:tr>
  </w:tbl>
  <w:p w:rsidR="699CC6AE" w:rsidP="699CC6AE" w:rsidRDefault="699CC6AE" w14:paraId="66628191" w14:textId="7A63379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7BA5" w:rsidP="000C45FF" w:rsidRDefault="00B67BA5" w14:paraId="32E0BB69" w14:textId="77777777">
      <w:r>
        <w:separator/>
      </w:r>
    </w:p>
  </w:footnote>
  <w:footnote w:type="continuationSeparator" w:id="0">
    <w:p w:rsidR="00B67BA5" w:rsidP="000C45FF" w:rsidRDefault="00B67BA5" w14:paraId="105D757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p w:rsidR="000C45FF" w:rsidRDefault="000C45FF" w14:paraId="1F568DCA" w14:textId="777777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1BD0A7" wp14:editId="6C207D6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proofState w:spelling="clean" w:grammar="dirty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A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43FC"/>
    <w:rsid w:val="00256CF7"/>
    <w:rsid w:val="00281FD5"/>
    <w:rsid w:val="0030481B"/>
    <w:rsid w:val="003156FC"/>
    <w:rsid w:val="003254B5"/>
    <w:rsid w:val="003415A6"/>
    <w:rsid w:val="0037121F"/>
    <w:rsid w:val="003910D8"/>
    <w:rsid w:val="003A6B7D"/>
    <w:rsid w:val="003B06CA"/>
    <w:rsid w:val="003D726F"/>
    <w:rsid w:val="004071FC"/>
    <w:rsid w:val="00445947"/>
    <w:rsid w:val="004813B3"/>
    <w:rsid w:val="00496591"/>
    <w:rsid w:val="004C63E4"/>
    <w:rsid w:val="004D3011"/>
    <w:rsid w:val="005262AC"/>
    <w:rsid w:val="005548E1"/>
    <w:rsid w:val="005E39D5"/>
    <w:rsid w:val="00600670"/>
    <w:rsid w:val="0062123A"/>
    <w:rsid w:val="00646E75"/>
    <w:rsid w:val="006771D0"/>
    <w:rsid w:val="006F7174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67BA5"/>
    <w:rsid w:val="00B70850"/>
    <w:rsid w:val="00C066B6"/>
    <w:rsid w:val="00C37BA1"/>
    <w:rsid w:val="00C4674C"/>
    <w:rsid w:val="00C506CF"/>
    <w:rsid w:val="00C72BED"/>
    <w:rsid w:val="00C95539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22825"/>
    <w:rsid w:val="00F324C3"/>
    <w:rsid w:val="00F60274"/>
    <w:rsid w:val="00F77FB9"/>
    <w:rsid w:val="00FB068F"/>
    <w:rsid w:val="249D6475"/>
    <w:rsid w:val="699CC6AE"/>
    <w:rsid w:val="730CA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FE1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D3011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AD76E2"/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styleId="DateChar" w:customStyle="1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itleChar" w:customStyle="1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Heading3Char" w:customStyle="1">
    <w:name w:val="Heading 3 Char"/>
    <w:basedOn w:val="DefaultParagraphFont"/>
    <w:link w:val="Heading3"/>
    <w:uiPriority w:val="9"/>
    <w:rsid w:val="00940A66"/>
    <w:rPr>
      <w:rFonts w:asciiTheme="majorHAnsi" w:hAnsiTheme="majorHAnsi" w:eastAsiaTheme="majorEastAsia" w:cstheme="majorBidi"/>
      <w:b/>
      <w:caps/>
      <w:color w:val="548AB7" w:themeColor="accent1" w:themeShade="BF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96a8a6ee61e74fb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ia\AppData\Local\Microsoft\Office\16.0\DTS\en-IN%7bF0C3E11D-B3F6-4CFB-8C44-AA1D6FEEEDFB%7d\%7bD3067C32-53ED-4DEF-A4AA-36D9B6A828C6%7dtf00546271_win32.dotx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%7bD3067C32-53ED-4DEF-A4AA-36D9B6A828C6%7dtf00546271_win32.dotx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Guest User</lastModifiedBy>
  <revision>4</revision>
  <dcterms:created xsi:type="dcterms:W3CDTF">2025-10-24T15:44:00.0000000Z</dcterms:created>
  <dcterms:modified xsi:type="dcterms:W3CDTF">2025-10-25T06:00:35.5383037Z</dcterms:modified>
</coreProperties>
</file>